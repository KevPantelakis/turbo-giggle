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4A2A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val="en-US"/>
        </w:rPr>
        <w:drawing>
          <wp:inline distT="0" distB="0" distL="0" distR="0" wp14:anchorId="7C08E1FE" wp14:editId="7BD2C3F5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1A93A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28602D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A28CE99" w14:textId="5575ECF3" w:rsidR="00481AE8" w:rsidRPr="00481AE8" w:rsidRDefault="00914A8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LOG2410</w:t>
      </w:r>
      <w:r w:rsidR="00481AE8" w:rsidRPr="00481AE8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Conception Logicielle</w:t>
      </w:r>
    </w:p>
    <w:p w14:paraId="2A8A963B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1B2165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480F2D2B" w14:textId="0B0657DF" w:rsidR="00481AE8" w:rsidRPr="00481AE8" w:rsidRDefault="00914A8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</w:t>
      </w:r>
      <w:r w:rsidR="001004E1">
        <w:rPr>
          <w:rFonts w:ascii="Verdana" w:hAnsi="Verdana"/>
          <w:b/>
        </w:rPr>
        <w:t xml:space="preserve"> 2016</w:t>
      </w:r>
    </w:p>
    <w:p w14:paraId="09449B3F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8048473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059EAF8" w14:textId="7A4DED39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E82832">
        <w:rPr>
          <w:rFonts w:ascii="Verdana" w:hAnsi="Verdana"/>
          <w:b/>
        </w:rPr>
        <w:t>3</w:t>
      </w:r>
    </w:p>
    <w:p w14:paraId="249818F7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A0292A5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4FC0B8C1" w14:textId="153E82EB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914A87">
        <w:rPr>
          <w:rFonts w:ascii="Verdana" w:hAnsi="Verdana"/>
          <w:b/>
        </w:rPr>
        <w:t>2</w:t>
      </w:r>
    </w:p>
    <w:p w14:paraId="2F7CA4D9" w14:textId="77777777" w:rsidR="00481AE8" w:rsidRPr="00481AE8" w:rsidRDefault="005546F0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1792473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Richer Archambault</w:t>
      </w:r>
    </w:p>
    <w:p w14:paraId="5BCCDF6A" w14:textId="77777777" w:rsidR="00481AE8" w:rsidRPr="00481AE8" w:rsidRDefault="005546F0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1794745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Kevin </w:t>
      </w:r>
      <w:proofErr w:type="spellStart"/>
      <w:r>
        <w:rPr>
          <w:rFonts w:ascii="Verdana" w:hAnsi="Verdana"/>
          <w:b/>
        </w:rPr>
        <w:t>Pantelakis</w:t>
      </w:r>
      <w:proofErr w:type="spellEnd"/>
    </w:p>
    <w:p w14:paraId="5DA3C36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E8BC40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02EBD4DA" w14:textId="34258BA4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914A87" w:rsidRPr="00914A87">
        <w:rPr>
          <w:rFonts w:ascii="Verdana" w:hAnsi="Verdana"/>
          <w:b/>
        </w:rPr>
        <w:t xml:space="preserve">Soumaya </w:t>
      </w:r>
      <w:proofErr w:type="spellStart"/>
      <w:r w:rsidR="00914A87" w:rsidRPr="00914A87">
        <w:rPr>
          <w:rFonts w:ascii="Verdana" w:hAnsi="Verdana"/>
          <w:b/>
        </w:rPr>
        <w:t>Medini</w:t>
      </w:r>
      <w:proofErr w:type="spellEnd"/>
    </w:p>
    <w:p w14:paraId="2C516B5D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4A90A328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29D0143E" w14:textId="0598BF8D" w:rsidR="00205331" w:rsidRDefault="00E82832" w:rsidP="00481AE8">
      <w:pPr>
        <w:jc w:val="center"/>
        <w:rPr>
          <w:rFonts w:ascii="Verdana" w:hAnsi="Verdana"/>
          <w:b/>
        </w:rPr>
        <w:sectPr w:rsidR="00205331" w:rsidSect="009E24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Verdana" w:hAnsi="Verdana"/>
          <w:b/>
        </w:rPr>
        <w:t>le 31</w:t>
      </w:r>
      <w:r w:rsidR="00205331">
        <w:rPr>
          <w:rFonts w:ascii="Verdana" w:hAnsi="Verdana"/>
          <w:b/>
        </w:rPr>
        <w:t xml:space="preserve"> octobre 2016</w:t>
      </w:r>
    </w:p>
    <w:p w14:paraId="17CD6D38" w14:textId="28646DFC" w:rsidR="00914A87" w:rsidRDefault="00E82832" w:rsidP="00914A87">
      <w:pPr>
        <w:spacing w:before="100" w:beforeAutospacing="1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Question 2 a)</w:t>
      </w:r>
    </w:p>
    <w:p w14:paraId="467B18BA" w14:textId="349BB1F6" w:rsidR="004846C9" w:rsidRPr="006E0DA2" w:rsidRDefault="00487FFE" w:rsidP="00E82832">
      <w:pPr>
        <w:spacing w:before="100" w:beforeAutospacing="1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Un avantage majeur de la décomposition en </w:t>
      </w:r>
      <w:r w:rsidR="002E48F4">
        <w:rPr>
          <w:rFonts w:ascii="Times New Roman" w:hAnsi="Times New Roman" w:cs="Times New Roman"/>
          <w:sz w:val="24"/>
          <w:szCs w:val="24"/>
        </w:rPr>
        <w:t>de l’</w:t>
      </w:r>
      <w:r w:rsidR="0051571F">
        <w:rPr>
          <w:rFonts w:ascii="Times New Roman" w:hAnsi="Times New Roman" w:cs="Times New Roman"/>
          <w:sz w:val="24"/>
          <w:szCs w:val="24"/>
        </w:rPr>
        <w:t>architecture</w:t>
      </w:r>
      <w:r w:rsidR="002E48F4">
        <w:rPr>
          <w:rFonts w:ascii="Times New Roman" w:hAnsi="Times New Roman" w:cs="Times New Roman"/>
          <w:sz w:val="24"/>
          <w:szCs w:val="24"/>
        </w:rPr>
        <w:t xml:space="preserve"> logique en plusieurs couches</w:t>
      </w:r>
      <w:r w:rsidR="00D62C02">
        <w:rPr>
          <w:rFonts w:ascii="Times New Roman" w:hAnsi="Times New Roman" w:cs="Times New Roman"/>
          <w:sz w:val="24"/>
          <w:szCs w:val="24"/>
        </w:rPr>
        <w:t xml:space="preserve"> est</w:t>
      </w:r>
      <w:r w:rsidR="002E48F4">
        <w:rPr>
          <w:rFonts w:ascii="Times New Roman" w:hAnsi="Times New Roman" w:cs="Times New Roman"/>
          <w:sz w:val="24"/>
          <w:szCs w:val="24"/>
        </w:rPr>
        <w:t xml:space="preserve"> </w:t>
      </w:r>
      <w:r w:rsidR="00D62C02">
        <w:rPr>
          <w:rFonts w:ascii="Times New Roman" w:hAnsi="Times New Roman" w:cs="Times New Roman"/>
          <w:sz w:val="24"/>
          <w:szCs w:val="24"/>
        </w:rPr>
        <w:t>que les composantes séparées peuv</w:t>
      </w:r>
      <w:r w:rsidR="006E0DA2">
        <w:rPr>
          <w:rFonts w:ascii="Times New Roman" w:hAnsi="Times New Roman" w:cs="Times New Roman"/>
          <w:sz w:val="24"/>
          <w:szCs w:val="24"/>
        </w:rPr>
        <w:t>ent être réutilisé dans d’autre système. Un autre avantage est</w:t>
      </w:r>
      <w:bookmarkStart w:id="0" w:name="_GoBack"/>
      <w:bookmarkEnd w:id="0"/>
      <w:r w:rsidR="006E0DA2">
        <w:rPr>
          <w:rFonts w:ascii="Times New Roman" w:hAnsi="Times New Roman" w:cs="Times New Roman"/>
          <w:sz w:val="24"/>
          <w:szCs w:val="24"/>
        </w:rPr>
        <w:t xml:space="preserve"> d’uniformiser les processus sur les différents niveaux.</w:t>
      </w:r>
      <w:r w:rsidR="00862F1D" w:rsidRPr="00862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F41A6D" w14:textId="7BFD6E8F" w:rsidR="00E82832" w:rsidRDefault="0051571F" w:rsidP="00E82832">
      <w:pPr>
        <w:spacing w:before="100" w:beforeAutospacing="1"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Question 2 b</w:t>
      </w:r>
      <w:r w:rsidR="00E82832">
        <w:rPr>
          <w:rFonts w:ascii="Arial" w:hAnsi="Arial" w:cs="Arial"/>
          <w:sz w:val="28"/>
          <w:szCs w:val="28"/>
        </w:rPr>
        <w:t>)</w:t>
      </w:r>
    </w:p>
    <w:p w14:paraId="64B99349" w14:textId="4476E8B9" w:rsidR="00FE50DD" w:rsidRPr="00E82832" w:rsidRDefault="00FE50DD" w:rsidP="00E82832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Non, car au niveau logiciel, l’utilisation de la BD locale se fait dans la mémoire, tandis que la BD distante s’utilise par le biais d’un service quelconque.</w:t>
      </w:r>
    </w:p>
    <w:p w14:paraId="3262A487" w14:textId="77777777" w:rsidR="00E82832" w:rsidRPr="00E82832" w:rsidRDefault="00E82832" w:rsidP="00914A87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</w:p>
    <w:sectPr w:rsidR="00E82832" w:rsidRPr="00E82832" w:rsidSect="009E240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CEC1D" w14:textId="77777777" w:rsidR="00051FB2" w:rsidRDefault="00051FB2" w:rsidP="00FD38BF">
      <w:pPr>
        <w:spacing w:after="0" w:line="240" w:lineRule="auto"/>
      </w:pPr>
      <w:r>
        <w:separator/>
      </w:r>
    </w:p>
  </w:endnote>
  <w:endnote w:type="continuationSeparator" w:id="0">
    <w:p w14:paraId="54AF8310" w14:textId="77777777" w:rsidR="00051FB2" w:rsidRDefault="00051FB2" w:rsidP="00FD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CFB0" w14:textId="77777777" w:rsidR="00FD38BF" w:rsidRDefault="00FD38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AEC54" w14:textId="77777777" w:rsidR="00FD38BF" w:rsidRDefault="00FD38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C2853" w14:textId="77777777" w:rsidR="00FD38BF" w:rsidRDefault="00FD38B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C82A4" w14:textId="77777777" w:rsidR="00E82832" w:rsidRDefault="00E82832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02307" w14:textId="77777777" w:rsidR="00E82832" w:rsidRDefault="00E82832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25A4A" w14:textId="77777777" w:rsidR="00E82832" w:rsidRDefault="00E828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30954" w14:textId="77777777" w:rsidR="00051FB2" w:rsidRDefault="00051FB2" w:rsidP="00FD38BF">
      <w:pPr>
        <w:spacing w:after="0" w:line="240" w:lineRule="auto"/>
      </w:pPr>
      <w:r>
        <w:separator/>
      </w:r>
    </w:p>
  </w:footnote>
  <w:footnote w:type="continuationSeparator" w:id="0">
    <w:p w14:paraId="6E696B96" w14:textId="77777777" w:rsidR="00051FB2" w:rsidRDefault="00051FB2" w:rsidP="00FD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2B75F" w14:textId="77777777" w:rsidR="00FD38BF" w:rsidRDefault="00FD38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6717B" w14:textId="77777777" w:rsidR="00FD38BF" w:rsidRDefault="00FD38B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35DEF" w14:textId="77777777" w:rsidR="00FD38BF" w:rsidRDefault="00FD38BF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CC380" w14:textId="77777777" w:rsidR="00E82832" w:rsidRDefault="00E82832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78419" w14:textId="77777777" w:rsidR="00E82832" w:rsidRDefault="00E82832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1AA89" w14:textId="77777777" w:rsidR="00E82832" w:rsidRDefault="00E828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31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6A10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B2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2972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C0A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4ED5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331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8F4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6C9"/>
    <w:rsid w:val="00484915"/>
    <w:rsid w:val="00487E6C"/>
    <w:rsid w:val="00487FFE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571F"/>
    <w:rsid w:val="0051627D"/>
    <w:rsid w:val="005175C4"/>
    <w:rsid w:val="00517E40"/>
    <w:rsid w:val="00520FD7"/>
    <w:rsid w:val="005215A0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A88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6F0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4BFB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DA2"/>
    <w:rsid w:val="006E0E2D"/>
    <w:rsid w:val="006E1165"/>
    <w:rsid w:val="006E16B7"/>
    <w:rsid w:val="006E27AA"/>
    <w:rsid w:val="006E3286"/>
    <w:rsid w:val="006E4D55"/>
    <w:rsid w:val="006E5F2E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6585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0A7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2F1D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5F3D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87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27040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70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6BE9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0AD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3DA6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2C02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2832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5F06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3AA0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461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949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8BF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0DD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B9C8"/>
  <w15:docId w15:val="{CDEFC4FC-11D0-4457-8BE6-506E409F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table" w:styleId="TableGrid">
    <w:name w:val="Table Grid"/>
    <w:basedOn w:val="TableNormal"/>
    <w:uiPriority w:val="59"/>
    <w:rsid w:val="00EB3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BF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FD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BF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esktop\&#201;cole\universit&#233;\Deuxi&#232;me%20ann&#233;e\BD\TP\Page%20de%20pr&#233;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C:\Users\kevin\Desktop\École\université\Deuxième année\BD\TP\Page de présentation.dotx</Template>
  <TotalTime>193</TotalTime>
  <Pages>2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pantelakis</dc:creator>
  <cp:keywords/>
  <dc:description/>
  <cp:lastModifiedBy>Richer Archambault</cp:lastModifiedBy>
  <cp:revision>13</cp:revision>
  <dcterms:created xsi:type="dcterms:W3CDTF">2016-10-01T12:53:00Z</dcterms:created>
  <dcterms:modified xsi:type="dcterms:W3CDTF">2016-10-31T19:31:00Z</dcterms:modified>
</cp:coreProperties>
</file>