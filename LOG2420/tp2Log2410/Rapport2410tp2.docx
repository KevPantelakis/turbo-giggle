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4A2AD" w14:textId="77777777" w:rsidR="00481AE8" w:rsidRPr="00481AE8" w:rsidRDefault="00481AE8" w:rsidP="00481AE8">
      <w:pPr>
        <w:jc w:val="center"/>
        <w:rPr>
          <w:rFonts w:ascii="Verdana" w:hAnsi="Verdana"/>
          <w:b/>
        </w:rPr>
      </w:pPr>
      <w:r w:rsidRPr="00481AE8">
        <w:rPr>
          <w:rFonts w:ascii="Verdana" w:hAnsi="Verdana"/>
          <w:noProof/>
          <w:lang w:val="en-US"/>
        </w:rPr>
        <w:drawing>
          <wp:inline distT="0" distB="0" distL="0" distR="0" wp14:anchorId="7C08E1FE" wp14:editId="7BD2C3F5">
            <wp:extent cx="1979930" cy="954405"/>
            <wp:effectExtent l="0" t="0" r="1270" b="0"/>
            <wp:docPr id="26"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ssources.polymtl.ca/img2/logo_hautP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930" cy="954405"/>
                    </a:xfrm>
                    <a:prstGeom prst="rect">
                      <a:avLst/>
                    </a:prstGeom>
                    <a:noFill/>
                    <a:ln>
                      <a:noFill/>
                    </a:ln>
                  </pic:spPr>
                </pic:pic>
              </a:graphicData>
            </a:graphic>
          </wp:inline>
        </w:drawing>
      </w:r>
    </w:p>
    <w:p w14:paraId="7AC1A93A" w14:textId="77777777" w:rsidR="00481AE8" w:rsidRPr="00481AE8" w:rsidRDefault="00481AE8" w:rsidP="00481AE8">
      <w:pPr>
        <w:jc w:val="center"/>
        <w:rPr>
          <w:rFonts w:ascii="Verdana" w:hAnsi="Verdana"/>
          <w:b/>
        </w:rPr>
      </w:pPr>
    </w:p>
    <w:p w14:paraId="728602DD" w14:textId="77777777" w:rsidR="00481AE8" w:rsidRPr="00481AE8" w:rsidRDefault="00481AE8" w:rsidP="00481AE8">
      <w:pPr>
        <w:jc w:val="center"/>
        <w:rPr>
          <w:rFonts w:ascii="Verdana" w:hAnsi="Verdana"/>
          <w:b/>
        </w:rPr>
      </w:pPr>
    </w:p>
    <w:p w14:paraId="1A28CE99" w14:textId="5575ECF3" w:rsidR="00481AE8" w:rsidRPr="00481AE8" w:rsidRDefault="00914A87" w:rsidP="00481AE8">
      <w:pPr>
        <w:jc w:val="center"/>
        <w:rPr>
          <w:rFonts w:ascii="Verdana" w:hAnsi="Verdana"/>
          <w:b/>
        </w:rPr>
      </w:pPr>
      <w:r>
        <w:rPr>
          <w:rFonts w:ascii="Verdana" w:hAnsi="Verdana"/>
          <w:b/>
        </w:rPr>
        <w:t>LOG2410</w:t>
      </w:r>
      <w:r w:rsidR="00481AE8" w:rsidRPr="00481AE8">
        <w:rPr>
          <w:rFonts w:ascii="Verdana" w:hAnsi="Verdana"/>
          <w:b/>
        </w:rPr>
        <w:t xml:space="preserve"> –</w:t>
      </w:r>
      <w:r>
        <w:rPr>
          <w:rFonts w:ascii="Verdana" w:hAnsi="Verdana"/>
          <w:b/>
        </w:rPr>
        <w:t xml:space="preserve"> Conception Logicielle</w:t>
      </w:r>
    </w:p>
    <w:p w14:paraId="2A8A963B" w14:textId="77777777" w:rsidR="00481AE8" w:rsidRPr="00481AE8" w:rsidRDefault="00481AE8" w:rsidP="00481AE8">
      <w:pPr>
        <w:jc w:val="center"/>
        <w:rPr>
          <w:rFonts w:ascii="Verdana" w:hAnsi="Verdana"/>
          <w:b/>
        </w:rPr>
      </w:pPr>
    </w:p>
    <w:p w14:paraId="21B21653" w14:textId="77777777" w:rsidR="00481AE8" w:rsidRPr="00481AE8" w:rsidRDefault="00481AE8" w:rsidP="00481AE8">
      <w:pPr>
        <w:jc w:val="center"/>
        <w:rPr>
          <w:rFonts w:ascii="Verdana" w:hAnsi="Verdana"/>
          <w:b/>
        </w:rPr>
      </w:pPr>
    </w:p>
    <w:p w14:paraId="480F2D2B" w14:textId="0B0657DF" w:rsidR="00481AE8" w:rsidRPr="00481AE8" w:rsidRDefault="00914A87" w:rsidP="00481AE8">
      <w:pPr>
        <w:jc w:val="center"/>
        <w:rPr>
          <w:rFonts w:ascii="Verdana" w:hAnsi="Verdana"/>
          <w:b/>
        </w:rPr>
      </w:pPr>
      <w:r>
        <w:rPr>
          <w:rFonts w:ascii="Verdana" w:hAnsi="Verdana"/>
          <w:b/>
        </w:rPr>
        <w:t>Automne</w:t>
      </w:r>
      <w:r w:rsidR="001004E1">
        <w:rPr>
          <w:rFonts w:ascii="Verdana" w:hAnsi="Verdana"/>
          <w:b/>
        </w:rPr>
        <w:t xml:space="preserve"> 2016</w:t>
      </w:r>
    </w:p>
    <w:p w14:paraId="09449B3F" w14:textId="77777777" w:rsidR="00481AE8" w:rsidRPr="00481AE8" w:rsidRDefault="00481AE8" w:rsidP="00481AE8">
      <w:pPr>
        <w:jc w:val="center"/>
        <w:rPr>
          <w:rFonts w:ascii="Verdana" w:hAnsi="Verdana"/>
          <w:b/>
        </w:rPr>
      </w:pPr>
    </w:p>
    <w:p w14:paraId="28048473" w14:textId="77777777" w:rsidR="00481AE8" w:rsidRPr="00481AE8" w:rsidRDefault="00481AE8" w:rsidP="00481AE8">
      <w:pPr>
        <w:jc w:val="center"/>
        <w:rPr>
          <w:rFonts w:ascii="Verdana" w:hAnsi="Verdana"/>
          <w:b/>
        </w:rPr>
      </w:pPr>
    </w:p>
    <w:p w14:paraId="5059EAF8" w14:textId="77777777" w:rsidR="00481AE8" w:rsidRPr="00481AE8" w:rsidRDefault="00481AE8" w:rsidP="00481AE8">
      <w:pPr>
        <w:jc w:val="center"/>
        <w:rPr>
          <w:rFonts w:ascii="Verdana" w:hAnsi="Verdana"/>
          <w:b/>
        </w:rPr>
      </w:pPr>
      <w:r w:rsidRPr="00481AE8">
        <w:rPr>
          <w:rFonts w:ascii="Verdana" w:hAnsi="Verdana"/>
          <w:b/>
        </w:rPr>
        <w:t xml:space="preserve">TP No. </w:t>
      </w:r>
      <w:r w:rsidR="00205331">
        <w:rPr>
          <w:rFonts w:ascii="Verdana" w:hAnsi="Verdana"/>
          <w:b/>
        </w:rPr>
        <w:t>2</w:t>
      </w:r>
    </w:p>
    <w:p w14:paraId="249818F7" w14:textId="77777777" w:rsidR="00481AE8" w:rsidRPr="00481AE8" w:rsidRDefault="00481AE8" w:rsidP="00481AE8">
      <w:pPr>
        <w:jc w:val="center"/>
        <w:rPr>
          <w:rFonts w:ascii="Verdana" w:hAnsi="Verdana"/>
          <w:b/>
        </w:rPr>
      </w:pPr>
    </w:p>
    <w:p w14:paraId="7A0292A5" w14:textId="77777777" w:rsidR="00481AE8" w:rsidRDefault="00481AE8" w:rsidP="00481AE8">
      <w:pPr>
        <w:jc w:val="center"/>
        <w:rPr>
          <w:rFonts w:ascii="Verdana" w:hAnsi="Verdana"/>
          <w:b/>
        </w:rPr>
      </w:pPr>
    </w:p>
    <w:p w14:paraId="4FC0B8C1" w14:textId="153E82EB" w:rsidR="00481AE8" w:rsidRPr="00481AE8" w:rsidRDefault="00481AE8" w:rsidP="00481AE8">
      <w:pPr>
        <w:jc w:val="center"/>
        <w:rPr>
          <w:rFonts w:ascii="Verdana" w:hAnsi="Verdana"/>
          <w:b/>
        </w:rPr>
      </w:pPr>
      <w:r>
        <w:rPr>
          <w:rFonts w:ascii="Verdana" w:hAnsi="Verdana"/>
          <w:b/>
        </w:rPr>
        <w:t xml:space="preserve">Groupe </w:t>
      </w:r>
      <w:r w:rsidR="00914A87">
        <w:rPr>
          <w:rFonts w:ascii="Verdana" w:hAnsi="Verdana"/>
          <w:b/>
        </w:rPr>
        <w:t>2</w:t>
      </w:r>
    </w:p>
    <w:p w14:paraId="2F7CA4D9" w14:textId="77777777" w:rsidR="00481AE8" w:rsidRPr="00481AE8" w:rsidRDefault="005546F0" w:rsidP="00481AE8">
      <w:pPr>
        <w:jc w:val="center"/>
        <w:rPr>
          <w:rFonts w:ascii="Verdana" w:hAnsi="Verdana"/>
          <w:b/>
        </w:rPr>
      </w:pPr>
      <w:r>
        <w:rPr>
          <w:rFonts w:ascii="Verdana" w:hAnsi="Verdana"/>
          <w:b/>
        </w:rPr>
        <w:t>1792473</w:t>
      </w:r>
      <w:r w:rsidR="00481AE8" w:rsidRPr="00481AE8">
        <w:rPr>
          <w:rFonts w:ascii="Verdana" w:hAnsi="Verdana"/>
          <w:b/>
        </w:rPr>
        <w:t xml:space="preserve"> – </w:t>
      </w:r>
      <w:r>
        <w:rPr>
          <w:rFonts w:ascii="Verdana" w:hAnsi="Verdana"/>
          <w:b/>
        </w:rPr>
        <w:t>Richer Archambault</w:t>
      </w:r>
    </w:p>
    <w:p w14:paraId="5BCCDF6A" w14:textId="77777777" w:rsidR="00481AE8" w:rsidRPr="00481AE8" w:rsidRDefault="005546F0" w:rsidP="00481AE8">
      <w:pPr>
        <w:jc w:val="center"/>
        <w:rPr>
          <w:rFonts w:ascii="Verdana" w:hAnsi="Verdana"/>
          <w:b/>
        </w:rPr>
      </w:pPr>
      <w:r>
        <w:rPr>
          <w:rFonts w:ascii="Verdana" w:hAnsi="Verdana"/>
          <w:b/>
        </w:rPr>
        <w:t>1794745</w:t>
      </w:r>
      <w:r w:rsidR="00481AE8" w:rsidRPr="00481AE8">
        <w:rPr>
          <w:rFonts w:ascii="Verdana" w:hAnsi="Verdana"/>
          <w:b/>
        </w:rPr>
        <w:t xml:space="preserve"> – </w:t>
      </w:r>
      <w:r>
        <w:rPr>
          <w:rFonts w:ascii="Verdana" w:hAnsi="Verdana"/>
          <w:b/>
        </w:rPr>
        <w:t xml:space="preserve">Kevin </w:t>
      </w:r>
      <w:proofErr w:type="spellStart"/>
      <w:r>
        <w:rPr>
          <w:rFonts w:ascii="Verdana" w:hAnsi="Verdana"/>
          <w:b/>
        </w:rPr>
        <w:t>Pantelakis</w:t>
      </w:r>
      <w:proofErr w:type="spellEnd"/>
    </w:p>
    <w:p w14:paraId="5DA3C364" w14:textId="77777777" w:rsidR="00481AE8" w:rsidRPr="00481AE8" w:rsidRDefault="00481AE8" w:rsidP="00481AE8">
      <w:pPr>
        <w:jc w:val="center"/>
        <w:rPr>
          <w:rFonts w:ascii="Verdana" w:hAnsi="Verdana"/>
          <w:b/>
        </w:rPr>
      </w:pPr>
    </w:p>
    <w:p w14:paraId="6E8BC405" w14:textId="77777777" w:rsidR="00481AE8" w:rsidRPr="00481AE8" w:rsidRDefault="00481AE8" w:rsidP="00481AE8">
      <w:pPr>
        <w:jc w:val="center"/>
        <w:rPr>
          <w:rFonts w:ascii="Verdana" w:hAnsi="Verdana"/>
          <w:b/>
        </w:rPr>
      </w:pPr>
    </w:p>
    <w:p w14:paraId="02EBD4DA" w14:textId="34258BA4" w:rsidR="00481AE8" w:rsidRPr="00481AE8" w:rsidRDefault="00481AE8" w:rsidP="00481AE8">
      <w:pPr>
        <w:jc w:val="center"/>
        <w:rPr>
          <w:rFonts w:ascii="Verdana" w:hAnsi="Verdana"/>
          <w:b/>
        </w:rPr>
      </w:pPr>
      <w:r w:rsidRPr="00481AE8">
        <w:rPr>
          <w:rFonts w:ascii="Verdana" w:hAnsi="Verdana"/>
          <w:b/>
        </w:rPr>
        <w:t xml:space="preserve">Soumis à : </w:t>
      </w:r>
      <w:r w:rsidR="00914A87" w:rsidRPr="00914A87">
        <w:rPr>
          <w:rFonts w:ascii="Verdana" w:hAnsi="Verdana"/>
          <w:b/>
        </w:rPr>
        <w:t xml:space="preserve">Soumaya </w:t>
      </w:r>
      <w:proofErr w:type="spellStart"/>
      <w:r w:rsidR="00914A87" w:rsidRPr="00914A87">
        <w:rPr>
          <w:rFonts w:ascii="Verdana" w:hAnsi="Verdana"/>
          <w:b/>
        </w:rPr>
        <w:t>Medini</w:t>
      </w:r>
      <w:proofErr w:type="spellEnd"/>
    </w:p>
    <w:p w14:paraId="2C516B5D" w14:textId="77777777" w:rsidR="00481AE8" w:rsidRPr="00481AE8" w:rsidRDefault="00481AE8" w:rsidP="00481AE8">
      <w:pPr>
        <w:jc w:val="center"/>
        <w:rPr>
          <w:rFonts w:ascii="Verdana" w:hAnsi="Verdana"/>
          <w:b/>
        </w:rPr>
      </w:pPr>
    </w:p>
    <w:p w14:paraId="4A90A328" w14:textId="77777777" w:rsidR="00481AE8" w:rsidRPr="00481AE8" w:rsidRDefault="00481AE8" w:rsidP="00481AE8">
      <w:pPr>
        <w:jc w:val="center"/>
        <w:rPr>
          <w:rFonts w:ascii="Verdana" w:hAnsi="Verdana"/>
          <w:b/>
        </w:rPr>
      </w:pPr>
    </w:p>
    <w:p w14:paraId="29D0143E" w14:textId="62EE62B3" w:rsidR="00205331" w:rsidRDefault="00914A87" w:rsidP="00481AE8">
      <w:pPr>
        <w:jc w:val="center"/>
        <w:rPr>
          <w:rFonts w:ascii="Verdana" w:hAnsi="Verdana"/>
          <w:b/>
        </w:rPr>
        <w:sectPr w:rsidR="00205331" w:rsidSect="009E240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r>
        <w:rPr>
          <w:rFonts w:ascii="Verdana" w:hAnsi="Verdana"/>
          <w:b/>
        </w:rPr>
        <w:t>le 17</w:t>
      </w:r>
      <w:r w:rsidR="00205331">
        <w:rPr>
          <w:rFonts w:ascii="Verdana" w:hAnsi="Verdana"/>
          <w:b/>
        </w:rPr>
        <w:t xml:space="preserve"> octobre 2016</w:t>
      </w:r>
    </w:p>
    <w:p w14:paraId="0E73657B" w14:textId="6E4D4A29" w:rsidR="00736585" w:rsidRDefault="00914A87" w:rsidP="00FD38BF">
      <w:pPr>
        <w:spacing w:before="100" w:beforeAutospacing="1" w:after="0"/>
        <w:rPr>
          <w:rFonts w:ascii="Arial" w:hAnsi="Arial" w:cs="Arial"/>
          <w:sz w:val="28"/>
          <w:szCs w:val="28"/>
        </w:rPr>
      </w:pPr>
      <w:r w:rsidRPr="00914A87">
        <w:rPr>
          <w:rFonts w:ascii="Arial" w:hAnsi="Arial" w:cs="Arial"/>
          <w:sz w:val="28"/>
          <w:szCs w:val="28"/>
        </w:rPr>
        <w:lastRenderedPageBreak/>
        <w:t>Partie 3</w:t>
      </w:r>
    </w:p>
    <w:p w14:paraId="40C73FEC" w14:textId="77777777" w:rsidR="00914A87" w:rsidRPr="00914A87" w:rsidRDefault="00914A87" w:rsidP="00914A87">
      <w:pPr>
        <w:widowControl w:val="0"/>
        <w:autoSpaceDE w:val="0"/>
        <w:autoSpaceDN w:val="0"/>
        <w:adjustRightInd w:val="0"/>
        <w:spacing w:after="0" w:line="368" w:lineRule="atLeast"/>
        <w:rPr>
          <w:rFonts w:ascii="Times" w:hAnsi="Times" w:cs="Times"/>
          <w:color w:val="000000"/>
          <w:sz w:val="24"/>
          <w:szCs w:val="24"/>
        </w:rPr>
      </w:pPr>
      <w:r w:rsidRPr="00914A87">
        <w:rPr>
          <w:rFonts w:ascii="Times New Roman" w:hAnsi="Times New Roman" w:cs="Times New Roman"/>
          <w:color w:val="000000"/>
          <w:sz w:val="24"/>
          <w:szCs w:val="24"/>
        </w:rPr>
        <w:t>Le diagramme de concept, vise à illustrer plus simplement le système que l’on souhaite implémenter, en décortiquant les éléments sous la forme d’objet conceptuel seulement (incluant certains liens et attributs importants). Le diagramme de classe sert, quant à lui à modéliser de façon concrète les classes à implémenter ainsi que les méthodes et attributs, avec les liens appropriés, afin de faciliter le travail du programmeur.</w:t>
      </w:r>
    </w:p>
    <w:p w14:paraId="278F4A85" w14:textId="36EC06CB" w:rsidR="00914A87" w:rsidRPr="00914A87" w:rsidRDefault="00914A87" w:rsidP="00914A87">
      <w:pPr>
        <w:spacing w:before="100" w:beforeAutospacing="1" w:after="0"/>
        <w:rPr>
          <w:rFonts w:ascii="Arial" w:hAnsi="Arial" w:cs="Arial"/>
          <w:sz w:val="28"/>
          <w:szCs w:val="28"/>
        </w:rPr>
      </w:pPr>
      <w:r w:rsidRPr="00914A87">
        <w:rPr>
          <w:rFonts w:ascii="Arial" w:hAnsi="Arial" w:cs="Arial"/>
          <w:sz w:val="28"/>
          <w:szCs w:val="28"/>
        </w:rPr>
        <w:t>Partie 4</w:t>
      </w:r>
    </w:p>
    <w:p w14:paraId="3698207A" w14:textId="22FADF7F" w:rsidR="00062972" w:rsidRPr="00062972" w:rsidRDefault="00062972" w:rsidP="00062972">
      <w:pPr>
        <w:rPr>
          <w:rFonts w:ascii="Times New Roman" w:hAnsi="Times New Roman" w:cs="Times New Roman"/>
          <w:sz w:val="24"/>
          <w:szCs w:val="24"/>
        </w:rPr>
      </w:pPr>
      <w:bookmarkStart w:id="0" w:name="_GoBack"/>
      <w:bookmarkEnd w:id="0"/>
      <w:r w:rsidRPr="00062972">
        <w:rPr>
          <w:rFonts w:ascii="Times New Roman" w:hAnsi="Times New Roman" w:cs="Times New Roman"/>
          <w:sz w:val="24"/>
          <w:szCs w:val="24"/>
        </w:rPr>
        <w:t xml:space="preserve">En examinant notre diagramme de classe, il serait pertinent de choisir les quatre patrons de </w:t>
      </w:r>
      <w:proofErr w:type="spellStart"/>
      <w:r w:rsidRPr="00062972">
        <w:rPr>
          <w:rFonts w:ascii="Times New Roman" w:hAnsi="Times New Roman" w:cs="Times New Roman"/>
          <w:sz w:val="24"/>
          <w:szCs w:val="24"/>
        </w:rPr>
        <w:t>Grasp</w:t>
      </w:r>
      <w:proofErr w:type="spellEnd"/>
      <w:r w:rsidRPr="00062972">
        <w:rPr>
          <w:rFonts w:ascii="Times New Roman" w:hAnsi="Times New Roman" w:cs="Times New Roman"/>
          <w:sz w:val="24"/>
          <w:szCs w:val="24"/>
        </w:rPr>
        <w:t> : Expert, Faible Couplage, Forte Cohésion, Polymorphisme. Nous avons représenté leurs implémentations de façon évidente. Nous utilisons le polymorphisme pour les configurations, nous attribuons les méthodes selon ce qui est le plus pertinent pour la classe concernée comme le conseille le patron expert, nous gardons un faible couplage entre les classes et préservons une forte cohésion dans les classes.</w:t>
      </w:r>
    </w:p>
    <w:p w14:paraId="17CD6D38" w14:textId="50CA684C" w:rsidR="00914A87" w:rsidRPr="00914A87" w:rsidRDefault="00914A87" w:rsidP="00914A87">
      <w:pPr>
        <w:spacing w:before="100" w:beforeAutospacing="1" w:after="0"/>
        <w:rPr>
          <w:rFonts w:ascii="Times New Roman" w:hAnsi="Times New Roman" w:cs="Times New Roman"/>
          <w:sz w:val="24"/>
          <w:szCs w:val="24"/>
        </w:rPr>
      </w:pPr>
    </w:p>
    <w:sectPr w:rsidR="00914A87" w:rsidRPr="00914A87" w:rsidSect="009E24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E70C6" w14:textId="77777777" w:rsidR="00F85949" w:rsidRDefault="00F85949" w:rsidP="00FD38BF">
      <w:pPr>
        <w:spacing w:after="0" w:line="240" w:lineRule="auto"/>
      </w:pPr>
      <w:r>
        <w:separator/>
      </w:r>
    </w:p>
  </w:endnote>
  <w:endnote w:type="continuationSeparator" w:id="0">
    <w:p w14:paraId="161533B7" w14:textId="77777777" w:rsidR="00F85949" w:rsidRDefault="00F85949" w:rsidP="00F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7CFB0" w14:textId="77777777" w:rsidR="00FD38BF" w:rsidRDefault="00FD38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AEC54" w14:textId="77777777" w:rsidR="00FD38BF" w:rsidRDefault="00FD38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C2853" w14:textId="77777777" w:rsidR="00FD38BF" w:rsidRDefault="00FD38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0F587" w14:textId="77777777" w:rsidR="00F85949" w:rsidRDefault="00F85949" w:rsidP="00FD38BF">
      <w:pPr>
        <w:spacing w:after="0" w:line="240" w:lineRule="auto"/>
      </w:pPr>
      <w:r>
        <w:separator/>
      </w:r>
    </w:p>
  </w:footnote>
  <w:footnote w:type="continuationSeparator" w:id="0">
    <w:p w14:paraId="4403BD77" w14:textId="77777777" w:rsidR="00F85949" w:rsidRDefault="00F85949" w:rsidP="00FD38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2B75F" w14:textId="77777777" w:rsidR="00FD38BF" w:rsidRDefault="00FD38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6717B" w14:textId="77777777" w:rsidR="00FD38BF" w:rsidRDefault="00FD38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5DEF" w14:textId="77777777" w:rsidR="00FD38BF" w:rsidRDefault="00FD38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activeWritingStyle w:appName="MSWord" w:lang="fr-CA" w:vendorID="64" w:dllVersion="131078" w:nlCheck="1" w:checkStyle="0"/>
  <w:activeWritingStyle w:appName="MSWord" w:lang="en-CA" w:vendorID="64" w:dllVersion="131078" w:nlCheck="1" w:checkStyle="0"/>
  <w:activeWritingStyle w:appName="MSWord" w:lang="en-US" w:vendorID="64" w:dllVersion="131078"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31"/>
    <w:rsid w:val="00000B7C"/>
    <w:rsid w:val="00005770"/>
    <w:rsid w:val="00005A50"/>
    <w:rsid w:val="00006C7B"/>
    <w:rsid w:val="00007456"/>
    <w:rsid w:val="0000759E"/>
    <w:rsid w:val="000075D2"/>
    <w:rsid w:val="00007615"/>
    <w:rsid w:val="000102BB"/>
    <w:rsid w:val="00013DF7"/>
    <w:rsid w:val="00013EF7"/>
    <w:rsid w:val="000142E0"/>
    <w:rsid w:val="000143AB"/>
    <w:rsid w:val="00014D3C"/>
    <w:rsid w:val="00014D8F"/>
    <w:rsid w:val="000167EB"/>
    <w:rsid w:val="00016A10"/>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2972"/>
    <w:rsid w:val="0006346D"/>
    <w:rsid w:val="00064249"/>
    <w:rsid w:val="0006489E"/>
    <w:rsid w:val="00064C8F"/>
    <w:rsid w:val="00065362"/>
    <w:rsid w:val="00066A14"/>
    <w:rsid w:val="00067CD1"/>
    <w:rsid w:val="00070B04"/>
    <w:rsid w:val="000714F1"/>
    <w:rsid w:val="00071B88"/>
    <w:rsid w:val="000728A5"/>
    <w:rsid w:val="00072AEA"/>
    <w:rsid w:val="00073A23"/>
    <w:rsid w:val="00073C69"/>
    <w:rsid w:val="00073E76"/>
    <w:rsid w:val="000747AF"/>
    <w:rsid w:val="00074B74"/>
    <w:rsid w:val="00076055"/>
    <w:rsid w:val="00080158"/>
    <w:rsid w:val="00080448"/>
    <w:rsid w:val="00080B2E"/>
    <w:rsid w:val="000830E8"/>
    <w:rsid w:val="000835FD"/>
    <w:rsid w:val="00084BF9"/>
    <w:rsid w:val="0008557C"/>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44D4"/>
    <w:rsid w:val="000C5657"/>
    <w:rsid w:val="000C5780"/>
    <w:rsid w:val="000C5D38"/>
    <w:rsid w:val="000C5F99"/>
    <w:rsid w:val="000C60B2"/>
    <w:rsid w:val="000C7091"/>
    <w:rsid w:val="000D028B"/>
    <w:rsid w:val="000D15CC"/>
    <w:rsid w:val="000D350F"/>
    <w:rsid w:val="000D46AC"/>
    <w:rsid w:val="000D5D46"/>
    <w:rsid w:val="000D5F6E"/>
    <w:rsid w:val="000D627A"/>
    <w:rsid w:val="000D68CC"/>
    <w:rsid w:val="000D7306"/>
    <w:rsid w:val="000E00E4"/>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7339"/>
    <w:rsid w:val="0010795D"/>
    <w:rsid w:val="00107FD0"/>
    <w:rsid w:val="00110A86"/>
    <w:rsid w:val="00110B7F"/>
    <w:rsid w:val="00110D94"/>
    <w:rsid w:val="00111790"/>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C0A"/>
    <w:rsid w:val="001A3F88"/>
    <w:rsid w:val="001A427A"/>
    <w:rsid w:val="001A5E76"/>
    <w:rsid w:val="001A67BC"/>
    <w:rsid w:val="001B0B8C"/>
    <w:rsid w:val="001B1343"/>
    <w:rsid w:val="001B13C3"/>
    <w:rsid w:val="001B2367"/>
    <w:rsid w:val="001B3142"/>
    <w:rsid w:val="001B49B8"/>
    <w:rsid w:val="001B4ED5"/>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71A4"/>
    <w:rsid w:val="001E75B1"/>
    <w:rsid w:val="001E793B"/>
    <w:rsid w:val="001F0C0D"/>
    <w:rsid w:val="001F124C"/>
    <w:rsid w:val="001F2AB6"/>
    <w:rsid w:val="001F344D"/>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331"/>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3A83"/>
    <w:rsid w:val="00253B5F"/>
    <w:rsid w:val="00254B48"/>
    <w:rsid w:val="002552E3"/>
    <w:rsid w:val="002557BD"/>
    <w:rsid w:val="00256403"/>
    <w:rsid w:val="00256711"/>
    <w:rsid w:val="00256D6D"/>
    <w:rsid w:val="00256F11"/>
    <w:rsid w:val="0025722C"/>
    <w:rsid w:val="0026013D"/>
    <w:rsid w:val="002605D1"/>
    <w:rsid w:val="00260A65"/>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736"/>
    <w:rsid w:val="00285DD9"/>
    <w:rsid w:val="00286003"/>
    <w:rsid w:val="002869A5"/>
    <w:rsid w:val="00286AAD"/>
    <w:rsid w:val="00287539"/>
    <w:rsid w:val="00287F78"/>
    <w:rsid w:val="002909A5"/>
    <w:rsid w:val="00290E6C"/>
    <w:rsid w:val="002913BB"/>
    <w:rsid w:val="00293D69"/>
    <w:rsid w:val="002947CC"/>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5827"/>
    <w:rsid w:val="002B69FF"/>
    <w:rsid w:val="002B6D13"/>
    <w:rsid w:val="002B6FDD"/>
    <w:rsid w:val="002B7253"/>
    <w:rsid w:val="002B799B"/>
    <w:rsid w:val="002B7E55"/>
    <w:rsid w:val="002B7F19"/>
    <w:rsid w:val="002B7F36"/>
    <w:rsid w:val="002C01E9"/>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70DC"/>
    <w:rsid w:val="002F77C6"/>
    <w:rsid w:val="002F7DAA"/>
    <w:rsid w:val="00300E25"/>
    <w:rsid w:val="00302313"/>
    <w:rsid w:val="00302511"/>
    <w:rsid w:val="00303B16"/>
    <w:rsid w:val="00306143"/>
    <w:rsid w:val="003065C1"/>
    <w:rsid w:val="00306E5F"/>
    <w:rsid w:val="00307978"/>
    <w:rsid w:val="00307B7D"/>
    <w:rsid w:val="00307C7B"/>
    <w:rsid w:val="00310207"/>
    <w:rsid w:val="003110CF"/>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562"/>
    <w:rsid w:val="00321AE1"/>
    <w:rsid w:val="00324C84"/>
    <w:rsid w:val="0032565B"/>
    <w:rsid w:val="00325DAA"/>
    <w:rsid w:val="00326B8B"/>
    <w:rsid w:val="003277E3"/>
    <w:rsid w:val="00330648"/>
    <w:rsid w:val="00330957"/>
    <w:rsid w:val="00330BE2"/>
    <w:rsid w:val="00331937"/>
    <w:rsid w:val="00332157"/>
    <w:rsid w:val="003321CD"/>
    <w:rsid w:val="00332B4D"/>
    <w:rsid w:val="00334377"/>
    <w:rsid w:val="00334C0D"/>
    <w:rsid w:val="003363E3"/>
    <w:rsid w:val="0033686D"/>
    <w:rsid w:val="00336CF1"/>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759"/>
    <w:rsid w:val="003B1992"/>
    <w:rsid w:val="003B3375"/>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9FD"/>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5A0"/>
    <w:rsid w:val="0052167E"/>
    <w:rsid w:val="0052183E"/>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3C08"/>
    <w:rsid w:val="005541B3"/>
    <w:rsid w:val="005543B4"/>
    <w:rsid w:val="005546F0"/>
    <w:rsid w:val="005549BD"/>
    <w:rsid w:val="005550C3"/>
    <w:rsid w:val="0055519E"/>
    <w:rsid w:val="00555C39"/>
    <w:rsid w:val="00555F1B"/>
    <w:rsid w:val="00556623"/>
    <w:rsid w:val="0055709A"/>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4BFB"/>
    <w:rsid w:val="0057633F"/>
    <w:rsid w:val="00576D46"/>
    <w:rsid w:val="005815D1"/>
    <w:rsid w:val="00581819"/>
    <w:rsid w:val="005828FB"/>
    <w:rsid w:val="00583066"/>
    <w:rsid w:val="005841BA"/>
    <w:rsid w:val="0058456B"/>
    <w:rsid w:val="00584B46"/>
    <w:rsid w:val="00584D6D"/>
    <w:rsid w:val="00590ED5"/>
    <w:rsid w:val="005910A9"/>
    <w:rsid w:val="005915DE"/>
    <w:rsid w:val="00591B87"/>
    <w:rsid w:val="00592BBD"/>
    <w:rsid w:val="0059305C"/>
    <w:rsid w:val="005934A4"/>
    <w:rsid w:val="00594714"/>
    <w:rsid w:val="00594E42"/>
    <w:rsid w:val="005955BD"/>
    <w:rsid w:val="00596C73"/>
    <w:rsid w:val="00597C6E"/>
    <w:rsid w:val="005A0362"/>
    <w:rsid w:val="005A307B"/>
    <w:rsid w:val="005A379B"/>
    <w:rsid w:val="005A3AEB"/>
    <w:rsid w:val="005A5B7E"/>
    <w:rsid w:val="005A5C0C"/>
    <w:rsid w:val="005A5D59"/>
    <w:rsid w:val="005A5F7B"/>
    <w:rsid w:val="005A6179"/>
    <w:rsid w:val="005A6E75"/>
    <w:rsid w:val="005A7B5A"/>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10337"/>
    <w:rsid w:val="006119AD"/>
    <w:rsid w:val="006145A4"/>
    <w:rsid w:val="00615A6F"/>
    <w:rsid w:val="0061634B"/>
    <w:rsid w:val="00616E77"/>
    <w:rsid w:val="00617224"/>
    <w:rsid w:val="00617654"/>
    <w:rsid w:val="006207D4"/>
    <w:rsid w:val="00620B60"/>
    <w:rsid w:val="00622156"/>
    <w:rsid w:val="0062274E"/>
    <w:rsid w:val="00623332"/>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6528"/>
    <w:rsid w:val="00636C7F"/>
    <w:rsid w:val="006376AA"/>
    <w:rsid w:val="00637F01"/>
    <w:rsid w:val="0064092F"/>
    <w:rsid w:val="00640C62"/>
    <w:rsid w:val="00641CE2"/>
    <w:rsid w:val="00641F49"/>
    <w:rsid w:val="00642247"/>
    <w:rsid w:val="0064278A"/>
    <w:rsid w:val="0064337D"/>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5AEC"/>
    <w:rsid w:val="00696753"/>
    <w:rsid w:val="006975E3"/>
    <w:rsid w:val="00697BA6"/>
    <w:rsid w:val="006A04AE"/>
    <w:rsid w:val="006A1384"/>
    <w:rsid w:val="006A15D1"/>
    <w:rsid w:val="006A24E9"/>
    <w:rsid w:val="006A3000"/>
    <w:rsid w:val="006A31A9"/>
    <w:rsid w:val="006A35E8"/>
    <w:rsid w:val="006A3831"/>
    <w:rsid w:val="006A537F"/>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70169A"/>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6585"/>
    <w:rsid w:val="00737522"/>
    <w:rsid w:val="0073768F"/>
    <w:rsid w:val="00737C5C"/>
    <w:rsid w:val="00737F94"/>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6377"/>
    <w:rsid w:val="007671D5"/>
    <w:rsid w:val="007700FE"/>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C92"/>
    <w:rsid w:val="007C60A7"/>
    <w:rsid w:val="007C675C"/>
    <w:rsid w:val="007C6FAB"/>
    <w:rsid w:val="007C7B82"/>
    <w:rsid w:val="007D08B8"/>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A35"/>
    <w:rsid w:val="008C0374"/>
    <w:rsid w:val="008C0641"/>
    <w:rsid w:val="008C17F2"/>
    <w:rsid w:val="008C1E8C"/>
    <w:rsid w:val="008C28D9"/>
    <w:rsid w:val="008C3904"/>
    <w:rsid w:val="008C4B6E"/>
    <w:rsid w:val="008C4DDB"/>
    <w:rsid w:val="008C5F3D"/>
    <w:rsid w:val="008C6171"/>
    <w:rsid w:val="008C72BB"/>
    <w:rsid w:val="008C7695"/>
    <w:rsid w:val="008D02AD"/>
    <w:rsid w:val="008D05A4"/>
    <w:rsid w:val="008D05C1"/>
    <w:rsid w:val="008D0CE5"/>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23A8"/>
    <w:rsid w:val="008F25A8"/>
    <w:rsid w:val="008F30FB"/>
    <w:rsid w:val="008F32E6"/>
    <w:rsid w:val="008F48C6"/>
    <w:rsid w:val="008F50E8"/>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87"/>
    <w:rsid w:val="00914A94"/>
    <w:rsid w:val="00914E0A"/>
    <w:rsid w:val="00916CE7"/>
    <w:rsid w:val="00917B19"/>
    <w:rsid w:val="00917DC4"/>
    <w:rsid w:val="00917DDD"/>
    <w:rsid w:val="00920987"/>
    <w:rsid w:val="00920A30"/>
    <w:rsid w:val="0092193C"/>
    <w:rsid w:val="00921B7B"/>
    <w:rsid w:val="009254FD"/>
    <w:rsid w:val="00925B75"/>
    <w:rsid w:val="00927040"/>
    <w:rsid w:val="00930294"/>
    <w:rsid w:val="009302F6"/>
    <w:rsid w:val="0093064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70"/>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5E2"/>
    <w:rsid w:val="00B25D16"/>
    <w:rsid w:val="00B26351"/>
    <w:rsid w:val="00B26FE5"/>
    <w:rsid w:val="00B324F0"/>
    <w:rsid w:val="00B3253F"/>
    <w:rsid w:val="00B3597D"/>
    <w:rsid w:val="00B360F4"/>
    <w:rsid w:val="00B36E19"/>
    <w:rsid w:val="00B3736C"/>
    <w:rsid w:val="00B37CDA"/>
    <w:rsid w:val="00B40C54"/>
    <w:rsid w:val="00B41C43"/>
    <w:rsid w:val="00B42635"/>
    <w:rsid w:val="00B43E66"/>
    <w:rsid w:val="00B4442E"/>
    <w:rsid w:val="00B4506B"/>
    <w:rsid w:val="00B45532"/>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F0A"/>
    <w:rsid w:val="00B723A9"/>
    <w:rsid w:val="00B74EBD"/>
    <w:rsid w:val="00B76929"/>
    <w:rsid w:val="00B77AD6"/>
    <w:rsid w:val="00B800F1"/>
    <w:rsid w:val="00B80844"/>
    <w:rsid w:val="00B8154B"/>
    <w:rsid w:val="00B816EC"/>
    <w:rsid w:val="00B85D43"/>
    <w:rsid w:val="00B85F37"/>
    <w:rsid w:val="00B86BCE"/>
    <w:rsid w:val="00B86F6B"/>
    <w:rsid w:val="00B900C6"/>
    <w:rsid w:val="00B908F9"/>
    <w:rsid w:val="00B9093D"/>
    <w:rsid w:val="00B91F01"/>
    <w:rsid w:val="00B9418F"/>
    <w:rsid w:val="00B94A1C"/>
    <w:rsid w:val="00B94CF3"/>
    <w:rsid w:val="00B96148"/>
    <w:rsid w:val="00B96167"/>
    <w:rsid w:val="00B9674D"/>
    <w:rsid w:val="00B96BE9"/>
    <w:rsid w:val="00B97941"/>
    <w:rsid w:val="00B97EC1"/>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0AD"/>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D0A"/>
    <w:rsid w:val="00CD7E3A"/>
    <w:rsid w:val="00CE0F77"/>
    <w:rsid w:val="00CE1D18"/>
    <w:rsid w:val="00CE2021"/>
    <w:rsid w:val="00CE317D"/>
    <w:rsid w:val="00CE37DA"/>
    <w:rsid w:val="00CE3944"/>
    <w:rsid w:val="00CE3A81"/>
    <w:rsid w:val="00CE3D81"/>
    <w:rsid w:val="00CE4365"/>
    <w:rsid w:val="00CE463E"/>
    <w:rsid w:val="00CE4EEF"/>
    <w:rsid w:val="00CE50DF"/>
    <w:rsid w:val="00CE55E5"/>
    <w:rsid w:val="00CE5E35"/>
    <w:rsid w:val="00CE641B"/>
    <w:rsid w:val="00CE6652"/>
    <w:rsid w:val="00CE7B20"/>
    <w:rsid w:val="00CF03F3"/>
    <w:rsid w:val="00CF04A5"/>
    <w:rsid w:val="00CF0A89"/>
    <w:rsid w:val="00CF3A3D"/>
    <w:rsid w:val="00CF3DBA"/>
    <w:rsid w:val="00CF5622"/>
    <w:rsid w:val="00D000A1"/>
    <w:rsid w:val="00D00409"/>
    <w:rsid w:val="00D004C5"/>
    <w:rsid w:val="00D007FC"/>
    <w:rsid w:val="00D00E1F"/>
    <w:rsid w:val="00D01D52"/>
    <w:rsid w:val="00D03715"/>
    <w:rsid w:val="00D03811"/>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3DA6"/>
    <w:rsid w:val="00D24ADD"/>
    <w:rsid w:val="00D24B7B"/>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28C5"/>
    <w:rsid w:val="00D6318A"/>
    <w:rsid w:val="00D63CF6"/>
    <w:rsid w:val="00D65553"/>
    <w:rsid w:val="00D65CFC"/>
    <w:rsid w:val="00D65FB0"/>
    <w:rsid w:val="00D67006"/>
    <w:rsid w:val="00D67B0D"/>
    <w:rsid w:val="00D71BC7"/>
    <w:rsid w:val="00D72061"/>
    <w:rsid w:val="00D731A7"/>
    <w:rsid w:val="00D7324B"/>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6FD2"/>
    <w:rsid w:val="00D9706A"/>
    <w:rsid w:val="00D97F56"/>
    <w:rsid w:val="00DA0E35"/>
    <w:rsid w:val="00DA188B"/>
    <w:rsid w:val="00DA18F1"/>
    <w:rsid w:val="00DA19A5"/>
    <w:rsid w:val="00DA1F16"/>
    <w:rsid w:val="00DA215A"/>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692F"/>
    <w:rsid w:val="00E46BCA"/>
    <w:rsid w:val="00E4700C"/>
    <w:rsid w:val="00E50C98"/>
    <w:rsid w:val="00E52549"/>
    <w:rsid w:val="00E5406F"/>
    <w:rsid w:val="00E548D6"/>
    <w:rsid w:val="00E54CC1"/>
    <w:rsid w:val="00E55C54"/>
    <w:rsid w:val="00E56AE5"/>
    <w:rsid w:val="00E570E7"/>
    <w:rsid w:val="00E573FE"/>
    <w:rsid w:val="00E60695"/>
    <w:rsid w:val="00E60C4D"/>
    <w:rsid w:val="00E6197C"/>
    <w:rsid w:val="00E61AC4"/>
    <w:rsid w:val="00E621A5"/>
    <w:rsid w:val="00E63EDB"/>
    <w:rsid w:val="00E647AC"/>
    <w:rsid w:val="00E64DC3"/>
    <w:rsid w:val="00E650AC"/>
    <w:rsid w:val="00E654A3"/>
    <w:rsid w:val="00E661E9"/>
    <w:rsid w:val="00E67713"/>
    <w:rsid w:val="00E70584"/>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3AA0"/>
    <w:rsid w:val="00EB4EF7"/>
    <w:rsid w:val="00EB67BF"/>
    <w:rsid w:val="00EB6875"/>
    <w:rsid w:val="00EB6C16"/>
    <w:rsid w:val="00EB7742"/>
    <w:rsid w:val="00EC041B"/>
    <w:rsid w:val="00EC1BC5"/>
    <w:rsid w:val="00EC1C9A"/>
    <w:rsid w:val="00EC2D31"/>
    <w:rsid w:val="00EC33C5"/>
    <w:rsid w:val="00EC35C9"/>
    <w:rsid w:val="00EC3ED0"/>
    <w:rsid w:val="00EC4B4C"/>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461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602"/>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1E8"/>
    <w:rsid w:val="00F654DA"/>
    <w:rsid w:val="00F66695"/>
    <w:rsid w:val="00F66940"/>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AF3"/>
    <w:rsid w:val="00F8505B"/>
    <w:rsid w:val="00F85949"/>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8BF"/>
    <w:rsid w:val="00FD3905"/>
    <w:rsid w:val="00FD4D9A"/>
    <w:rsid w:val="00FD5EA2"/>
    <w:rsid w:val="00FD69D6"/>
    <w:rsid w:val="00FD716E"/>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B9C8"/>
  <w15:docId w15:val="{CDEFC4FC-11D0-4457-8BE6-506E409F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AE8"/>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table" w:styleId="TableGrid">
    <w:name w:val="Table Grid"/>
    <w:basedOn w:val="TableNormal"/>
    <w:uiPriority w:val="59"/>
    <w:rsid w:val="00EB3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D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8BF"/>
    <w:rPr>
      <w:lang w:val="fr-CA"/>
    </w:rPr>
  </w:style>
  <w:style w:type="paragraph" w:styleId="Footer">
    <w:name w:val="footer"/>
    <w:basedOn w:val="Normal"/>
    <w:link w:val="FooterChar"/>
    <w:uiPriority w:val="99"/>
    <w:unhideWhenUsed/>
    <w:rsid w:val="00FD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8BF"/>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567228">
      <w:bodyDiv w:val="1"/>
      <w:marLeft w:val="0"/>
      <w:marRight w:val="0"/>
      <w:marTop w:val="0"/>
      <w:marBottom w:val="0"/>
      <w:divBdr>
        <w:top w:val="none" w:sz="0" w:space="0" w:color="auto"/>
        <w:left w:val="none" w:sz="0" w:space="0" w:color="auto"/>
        <w:bottom w:val="none" w:sz="0" w:space="0" w:color="auto"/>
        <w:right w:val="none" w:sz="0" w:space="0" w:color="auto"/>
      </w:divBdr>
      <w:divsChild>
        <w:div w:id="1684547398">
          <w:marLeft w:val="0"/>
          <w:marRight w:val="0"/>
          <w:marTop w:val="0"/>
          <w:marBottom w:val="0"/>
          <w:divBdr>
            <w:top w:val="none" w:sz="0" w:space="0" w:color="auto"/>
            <w:left w:val="none" w:sz="0" w:space="0" w:color="auto"/>
            <w:bottom w:val="none" w:sz="0" w:space="0" w:color="auto"/>
            <w:right w:val="none" w:sz="0" w:space="0" w:color="auto"/>
          </w:divBdr>
          <w:divsChild>
            <w:div w:id="679822300">
              <w:marLeft w:val="0"/>
              <w:marRight w:val="0"/>
              <w:marTop w:val="0"/>
              <w:marBottom w:val="0"/>
              <w:divBdr>
                <w:top w:val="none" w:sz="0" w:space="0" w:color="auto"/>
                <w:left w:val="none" w:sz="0" w:space="0" w:color="auto"/>
                <w:bottom w:val="none" w:sz="0" w:space="0" w:color="auto"/>
                <w:right w:val="none" w:sz="0" w:space="0" w:color="auto"/>
              </w:divBdr>
              <w:divsChild>
                <w:div w:id="1153908341">
                  <w:marLeft w:val="0"/>
                  <w:marRight w:val="0"/>
                  <w:marTop w:val="0"/>
                  <w:marBottom w:val="0"/>
                  <w:divBdr>
                    <w:top w:val="none" w:sz="0" w:space="0" w:color="auto"/>
                    <w:left w:val="none" w:sz="0" w:space="0" w:color="auto"/>
                    <w:bottom w:val="none" w:sz="0" w:space="0" w:color="auto"/>
                    <w:right w:val="none" w:sz="0" w:space="0" w:color="auto"/>
                  </w:divBdr>
                  <w:divsChild>
                    <w:div w:id="18954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esktop\&#201;cole\universit&#233;\Deuxi&#232;me%20ann&#233;e\BD\TP\Page%20de%20pr&#233;s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C:\Users\kevin\Desktop\École\université\Deuxième année\BD\TP\Page de présentation.dotx</Template>
  <TotalTime>149</TotalTime>
  <Pages>2</Pages>
  <Words>168</Words>
  <Characters>962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pantelakis</dc:creator>
  <cp:keywords/>
  <dc:description/>
  <cp:lastModifiedBy>Richer Archambault</cp:lastModifiedBy>
  <cp:revision>8</cp:revision>
  <dcterms:created xsi:type="dcterms:W3CDTF">2016-10-01T12:53:00Z</dcterms:created>
  <dcterms:modified xsi:type="dcterms:W3CDTF">2016-10-17T21:01:00Z</dcterms:modified>
</cp:coreProperties>
</file>